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1A931D" w14:textId="77777777" w:rsidR="001E0ADB" w:rsidRDefault="001E0ADB" w:rsidP="001E0ADB">
      <w:pPr>
        <w:rPr>
          <w:rFonts w:ascii="Arial Rounded MT Bold" w:hAnsi="Arial Rounded MT Bold"/>
          <w:color w:val="243E58"/>
          <w:sz w:val="36"/>
          <w:szCs w:val="36"/>
        </w:rPr>
      </w:pPr>
    </w:p>
    <w:p w14:paraId="4F8A68AC" w14:textId="77777777" w:rsidR="001E0ADB" w:rsidRDefault="001E0ADB" w:rsidP="001E0ADB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Rio de Janeiro, 20 de março de 2017.</w:t>
      </w:r>
    </w:p>
    <w:p w14:paraId="3539A7F5" w14:textId="77777777" w:rsidR="00BF7BDC" w:rsidRDefault="00BF7BDC" w:rsidP="00BF7BDC">
      <w:pPr>
        <w:jc w:val="both"/>
        <w:rPr>
          <w:rFonts w:ascii="Arial" w:hAnsi="Arial" w:cs="Arial"/>
          <w:sz w:val="24"/>
          <w:szCs w:val="24"/>
        </w:rPr>
      </w:pPr>
    </w:p>
    <w:p w14:paraId="2AD25C96" w14:textId="77777777" w:rsidR="00BF7BDC" w:rsidRDefault="00BF7BDC" w:rsidP="00BF7BDC">
      <w:pPr>
        <w:jc w:val="both"/>
        <w:rPr>
          <w:rFonts w:ascii="Arial" w:hAnsi="Arial" w:cs="Arial"/>
          <w:sz w:val="24"/>
          <w:szCs w:val="24"/>
        </w:rPr>
      </w:pPr>
    </w:p>
    <w:p w14:paraId="7FED2B81" w14:textId="77777777" w:rsidR="00BF7BDC" w:rsidRDefault="00BF7BDC" w:rsidP="00BF7BD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Conselho Regional de Fisioterapia e Terapia Ocupacional – CREFITO-1</w:t>
      </w:r>
    </w:p>
    <w:p w14:paraId="48AAFB55" w14:textId="52FC006C" w:rsidR="00BF7BDC" w:rsidRDefault="00BF7BDC" w:rsidP="00BF7BD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Ilustríssimo Sr. Jefferson Lima, de Moura</w:t>
      </w:r>
    </w:p>
    <w:p w14:paraId="6278D54D" w14:textId="77777777" w:rsidR="00BF7BDC" w:rsidRDefault="00BF7BDC" w:rsidP="00BF7BDC">
      <w:pPr>
        <w:jc w:val="both"/>
        <w:rPr>
          <w:rFonts w:ascii="Arial" w:hAnsi="Arial" w:cs="Arial"/>
          <w:sz w:val="24"/>
          <w:szCs w:val="24"/>
        </w:rPr>
      </w:pPr>
    </w:p>
    <w:p w14:paraId="4FA30878" w14:textId="77777777" w:rsidR="00BF7BDC" w:rsidRDefault="00BF7BDC" w:rsidP="00BF7BDC">
      <w:pPr>
        <w:jc w:val="both"/>
        <w:rPr>
          <w:rFonts w:ascii="Arial" w:hAnsi="Arial" w:cs="Arial"/>
          <w:sz w:val="24"/>
          <w:szCs w:val="24"/>
        </w:rPr>
      </w:pPr>
    </w:p>
    <w:p w14:paraId="3C88BE7B" w14:textId="77777777" w:rsidR="00BF7BDC" w:rsidRDefault="00BF7BDC" w:rsidP="00BF7BDC">
      <w:pPr>
        <w:jc w:val="both"/>
        <w:rPr>
          <w:rFonts w:ascii="Arial" w:hAnsi="Arial" w:cs="Arial"/>
          <w:sz w:val="24"/>
          <w:szCs w:val="24"/>
        </w:rPr>
      </w:pPr>
    </w:p>
    <w:p w14:paraId="509BDA9D" w14:textId="77777777" w:rsidR="00BF7BDC" w:rsidRDefault="00BF7BDC" w:rsidP="00BF7BD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Prezado Senhor:</w:t>
      </w:r>
    </w:p>
    <w:p w14:paraId="061EAB9B" w14:textId="77777777" w:rsidR="00BF7BDC" w:rsidRDefault="00BF7BDC" w:rsidP="00BF7BDC">
      <w:pPr>
        <w:jc w:val="both"/>
        <w:rPr>
          <w:rFonts w:ascii="Arial" w:hAnsi="Arial" w:cs="Arial"/>
          <w:sz w:val="24"/>
          <w:szCs w:val="24"/>
        </w:rPr>
      </w:pPr>
    </w:p>
    <w:p w14:paraId="61AA025E" w14:textId="3FE8F262" w:rsidR="00BF7BDC" w:rsidRDefault="00BF7BDC" w:rsidP="00BF7BD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INSTITUTO DE SELE</w:t>
      </w:r>
      <w:r w:rsidR="00227B2C">
        <w:rPr>
          <w:rFonts w:ascii="Arial" w:hAnsi="Arial" w:cs="Arial"/>
          <w:sz w:val="24"/>
          <w:szCs w:val="24"/>
        </w:rPr>
        <w:t>ÇÃO, por meio deste instrumento,</w:t>
      </w:r>
      <w:r>
        <w:rPr>
          <w:rFonts w:ascii="Arial" w:hAnsi="Arial" w:cs="Arial"/>
          <w:sz w:val="24"/>
          <w:szCs w:val="24"/>
        </w:rPr>
        <w:t xml:space="preserve"> comunica que adotou medidas </w:t>
      </w:r>
      <w:r w:rsidR="00227B2C">
        <w:rPr>
          <w:rFonts w:ascii="Arial" w:hAnsi="Arial" w:cs="Arial"/>
          <w:sz w:val="24"/>
          <w:szCs w:val="24"/>
        </w:rPr>
        <w:t xml:space="preserve">para </w:t>
      </w:r>
      <w:r w:rsidR="00227B2C" w:rsidRPr="00227B2C">
        <w:rPr>
          <w:rFonts w:ascii="Arial" w:hAnsi="Arial" w:cs="Arial"/>
          <w:sz w:val="24"/>
          <w:szCs w:val="24"/>
        </w:rPr>
        <w:t>atendimento ao</w:t>
      </w:r>
      <w:r w:rsidR="00227B2C">
        <w:rPr>
          <w:rFonts w:ascii="Arial" w:hAnsi="Arial" w:cs="Arial"/>
          <w:sz w:val="24"/>
          <w:szCs w:val="24"/>
        </w:rPr>
        <w:t>s</w:t>
      </w:r>
      <w:r w:rsidR="00227B2C" w:rsidRPr="00227B2C">
        <w:rPr>
          <w:rFonts w:ascii="Arial" w:hAnsi="Arial" w:cs="Arial"/>
          <w:sz w:val="24"/>
          <w:szCs w:val="24"/>
        </w:rPr>
        <w:t xml:space="preserve"> parâmetros</w:t>
      </w:r>
      <w:r w:rsidR="00227B2C">
        <w:rPr>
          <w:rFonts w:ascii="Arial" w:hAnsi="Arial" w:cs="Arial"/>
          <w:sz w:val="24"/>
          <w:szCs w:val="24"/>
        </w:rPr>
        <w:t xml:space="preserve"> estabelecidos na</w:t>
      </w:r>
      <w:r>
        <w:rPr>
          <w:rFonts w:ascii="Arial" w:hAnsi="Arial" w:cs="Arial"/>
          <w:sz w:val="24"/>
          <w:szCs w:val="24"/>
        </w:rPr>
        <w:t xml:space="preserve"> resposta da consulta realizada ao CREFITO-1</w:t>
      </w:r>
      <w:r w:rsidR="00227B2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sobre a aplicação dos recursos provenientes da arrecadação das taxas de inscrição.</w:t>
      </w:r>
    </w:p>
    <w:p w14:paraId="3BB0EDE6" w14:textId="77777777" w:rsidR="00BF7BDC" w:rsidRDefault="00BF7BDC" w:rsidP="001E0ADB">
      <w:pPr>
        <w:jc w:val="both"/>
        <w:rPr>
          <w:rFonts w:ascii="Arial" w:hAnsi="Arial" w:cs="Arial"/>
          <w:sz w:val="24"/>
          <w:szCs w:val="24"/>
        </w:rPr>
      </w:pPr>
    </w:p>
    <w:p w14:paraId="0DA35FE8" w14:textId="77777777" w:rsidR="00BF7BDC" w:rsidRDefault="00BF7BDC" w:rsidP="001E0ADB">
      <w:pPr>
        <w:jc w:val="both"/>
        <w:rPr>
          <w:rFonts w:ascii="Arial" w:hAnsi="Arial" w:cs="Arial"/>
          <w:sz w:val="24"/>
          <w:szCs w:val="24"/>
        </w:rPr>
      </w:pPr>
    </w:p>
    <w:p w14:paraId="5CAE0E12" w14:textId="77777777" w:rsidR="001E0ADB" w:rsidRDefault="001E0ADB" w:rsidP="001E0A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 mais para o momento.</w:t>
      </w:r>
    </w:p>
    <w:p w14:paraId="1C5EBE41" w14:textId="77777777" w:rsidR="001E0ADB" w:rsidRDefault="001E0ADB" w:rsidP="001E0A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Atenciosamente.</w:t>
      </w:r>
    </w:p>
    <w:p w14:paraId="43B4875C" w14:textId="77777777" w:rsidR="001E0ADB" w:rsidRDefault="001E0ADB" w:rsidP="001E0ADB">
      <w:pPr>
        <w:jc w:val="both"/>
        <w:rPr>
          <w:rFonts w:ascii="Arial" w:hAnsi="Arial" w:cs="Arial"/>
          <w:sz w:val="24"/>
          <w:szCs w:val="24"/>
        </w:rPr>
      </w:pPr>
    </w:p>
    <w:p w14:paraId="66A76CC5" w14:textId="77777777" w:rsidR="00227B2C" w:rsidRDefault="00227B2C" w:rsidP="001E0ADB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7FB9BAFF" w14:textId="1BBBF145" w:rsidR="001E0ADB" w:rsidRPr="005D4940" w:rsidRDefault="00EE1493" w:rsidP="001E0AD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Diogo Rodrigo Cruz de Azevedo</w:t>
      </w:r>
    </w:p>
    <w:p w14:paraId="1347BC08" w14:textId="180FD541" w:rsidR="001E0ADB" w:rsidRPr="005D4940" w:rsidRDefault="001E0ADB" w:rsidP="001E0ADB">
      <w:pPr>
        <w:jc w:val="both"/>
        <w:rPr>
          <w:rFonts w:ascii="Arial" w:hAnsi="Arial" w:cs="Arial"/>
          <w:b/>
          <w:sz w:val="24"/>
          <w:szCs w:val="24"/>
        </w:rPr>
      </w:pPr>
      <w:r w:rsidRPr="005D4940">
        <w:rPr>
          <w:rFonts w:ascii="Arial" w:hAnsi="Arial" w:cs="Arial"/>
          <w:b/>
          <w:sz w:val="24"/>
          <w:szCs w:val="24"/>
        </w:rPr>
        <w:t xml:space="preserve">Presidente do Instituto </w:t>
      </w:r>
      <w:r w:rsidR="00EE1493">
        <w:rPr>
          <w:rFonts w:ascii="Arial" w:hAnsi="Arial" w:cs="Arial"/>
          <w:b/>
          <w:sz w:val="24"/>
          <w:szCs w:val="24"/>
        </w:rPr>
        <w:t>de Seleção</w:t>
      </w:r>
    </w:p>
    <w:p w14:paraId="420527E4" w14:textId="77777777" w:rsidR="001E0ADB" w:rsidRDefault="001E0ADB" w:rsidP="00CB3468">
      <w:pPr>
        <w:jc w:val="center"/>
        <w:rPr>
          <w:rFonts w:ascii="Arial Rounded MT Bold" w:hAnsi="Arial Rounded MT Bold"/>
          <w:color w:val="243E58"/>
          <w:sz w:val="36"/>
          <w:szCs w:val="36"/>
        </w:rPr>
      </w:pPr>
    </w:p>
    <w:p w14:paraId="00ADEB22" w14:textId="77777777" w:rsidR="00D474C6" w:rsidRPr="00D474C6" w:rsidRDefault="00D474C6" w:rsidP="00D474C6">
      <w:pPr>
        <w:rPr>
          <w:rFonts w:ascii="Arial Rounded MT Bold" w:hAnsi="Arial Rounded MT Bold"/>
          <w:color w:val="243E58"/>
          <w:sz w:val="28"/>
          <w:szCs w:val="28"/>
        </w:rPr>
      </w:pPr>
    </w:p>
    <w:sectPr w:rsidR="00D474C6" w:rsidRPr="00D474C6" w:rsidSect="00F9295F">
      <w:headerReference w:type="default" r:id="rId7"/>
      <w:footerReference w:type="default" r:id="rId8"/>
      <w:pgSz w:w="12160" w:h="17060"/>
      <w:pgMar w:top="1417" w:right="1701" w:bottom="1417" w:left="1701" w:header="567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0920F5" w14:textId="77777777" w:rsidR="00687B7C" w:rsidRDefault="00687B7C" w:rsidP="00556295">
      <w:pPr>
        <w:spacing w:after="0" w:line="240" w:lineRule="auto"/>
      </w:pPr>
      <w:r>
        <w:separator/>
      </w:r>
    </w:p>
  </w:endnote>
  <w:endnote w:type="continuationSeparator" w:id="0">
    <w:p w14:paraId="3B0AD81F" w14:textId="77777777" w:rsidR="00687B7C" w:rsidRDefault="00687B7C" w:rsidP="00556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JhengHei">
    <w:panose1 w:val="020B0604030504040204"/>
    <w:charset w:val="88"/>
    <w:family w:val="auto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9E63FB" w14:textId="77777777" w:rsidR="00556295" w:rsidRPr="00D54F26" w:rsidRDefault="00F9295F" w:rsidP="001F1DB8">
    <w:pPr>
      <w:pStyle w:val="Rodap"/>
      <w:jc w:val="center"/>
      <w:rPr>
        <w:rFonts w:ascii="Microsoft JhengHei" w:eastAsia="Microsoft JhengHei" w:hAnsi="Microsoft JhengHei"/>
        <w:b/>
      </w:rPr>
    </w:pPr>
    <w:r w:rsidRPr="00D54F26">
      <w:rPr>
        <w:rFonts w:ascii="Microsoft JhengHei" w:eastAsia="Microsoft JhengHei" w:hAnsi="Microsoft JhengHei"/>
        <w:b/>
        <w:noProof/>
        <w:lang w:eastAsia="pt-BR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5305458" wp14:editId="0A2098C0">
              <wp:simplePos x="0" y="0"/>
              <wp:positionH relativeFrom="column">
                <wp:posOffset>-1114425</wp:posOffset>
              </wp:positionH>
              <wp:positionV relativeFrom="paragraph">
                <wp:posOffset>479933</wp:posOffset>
              </wp:positionV>
              <wp:extent cx="7849235" cy="17780"/>
              <wp:effectExtent l="0" t="0" r="0" b="7620"/>
              <wp:wrapNone/>
              <wp:docPr id="1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49235" cy="17780"/>
                      </a:xfrm>
                      <a:prstGeom prst="rect">
                        <a:avLst/>
                      </a:prstGeom>
                      <a:solidFill>
                        <a:srgbClr val="90939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6A2A019" id="Retângulo 1" o:spid="_x0000_s1026" style="position:absolute;margin-left:-87.75pt;margin-top:37.8pt;width:618.05pt;height:1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" fillcolor="#909395" stroked="f" strokeweight="1pt"/>
          </w:pict>
        </mc:Fallback>
      </mc:AlternateContent>
    </w:r>
    <w:r w:rsidRPr="00D54F26">
      <w:rPr>
        <w:rFonts w:ascii="Microsoft JhengHei" w:eastAsia="Microsoft JhengHei" w:hAnsi="Microsoft JhengHei"/>
        <w:b/>
        <w:noProof/>
        <w:lang w:eastAsia="pt-B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F90BCFE" wp14:editId="0EAF1B71">
              <wp:simplePos x="0" y="0"/>
              <wp:positionH relativeFrom="column">
                <wp:posOffset>-1117600</wp:posOffset>
              </wp:positionH>
              <wp:positionV relativeFrom="paragraph">
                <wp:posOffset>596900</wp:posOffset>
              </wp:positionV>
              <wp:extent cx="7849235" cy="17780"/>
              <wp:effectExtent l="0" t="0" r="0" b="7620"/>
              <wp:wrapNone/>
              <wp:docPr id="13" name="Retângul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49235" cy="17780"/>
                      </a:xfrm>
                      <a:prstGeom prst="rect">
                        <a:avLst/>
                      </a:prstGeom>
                      <a:solidFill>
                        <a:srgbClr val="90939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9F7B163" id="Retângulo 13" o:spid="_x0000_s1026" style="position:absolute;margin-left:-88pt;margin-top:47pt;width:618.05pt;height:1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" fillcolor="#909395" stroked="f" strokeweight="1pt"/>
          </w:pict>
        </mc:Fallback>
      </mc:AlternateContent>
    </w:r>
    <w:r w:rsidRPr="00D54F26">
      <w:rPr>
        <w:rFonts w:ascii="Microsoft JhengHei" w:eastAsia="Microsoft JhengHei" w:hAnsi="Microsoft JhengHei"/>
        <w:b/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BC763F" wp14:editId="4F113191">
              <wp:simplePos x="0" y="0"/>
              <wp:positionH relativeFrom="column">
                <wp:posOffset>-1143635</wp:posOffset>
              </wp:positionH>
              <wp:positionV relativeFrom="paragraph">
                <wp:posOffset>705485</wp:posOffset>
              </wp:positionV>
              <wp:extent cx="7849235" cy="17780"/>
              <wp:effectExtent l="0" t="0" r="0" b="7620"/>
              <wp:wrapNone/>
              <wp:docPr id="3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49235" cy="17780"/>
                      </a:xfrm>
                      <a:prstGeom prst="rect">
                        <a:avLst/>
                      </a:prstGeom>
                      <a:solidFill>
                        <a:srgbClr val="90939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24AB996" id="Retângulo 3" o:spid="_x0000_s1026" style="position:absolute;margin-left:-90.05pt;margin-top:55.55pt;width:618.05pt;height: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" fillcolor="#909395" stroked="f" strokeweight="1pt"/>
          </w:pict>
        </mc:Fallback>
      </mc:AlternateContent>
    </w:r>
    <w:r w:rsidRPr="00D54F26">
      <w:rPr>
        <w:rFonts w:ascii="Microsoft JhengHei" w:eastAsia="Microsoft JhengHei" w:hAnsi="Microsoft JhengHei"/>
        <w:b/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A76A0E" wp14:editId="6E9C87E1">
              <wp:simplePos x="0" y="0"/>
              <wp:positionH relativeFrom="column">
                <wp:posOffset>-1189355</wp:posOffset>
              </wp:positionH>
              <wp:positionV relativeFrom="paragraph">
                <wp:posOffset>759079</wp:posOffset>
              </wp:positionV>
              <wp:extent cx="7900035" cy="743204"/>
              <wp:effectExtent l="0" t="0" r="0" b="0"/>
              <wp:wrapNone/>
              <wp:docPr id="2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00035" cy="743204"/>
                      </a:xfrm>
                      <a:prstGeom prst="rect">
                        <a:avLst/>
                      </a:prstGeom>
                      <a:solidFill>
                        <a:srgbClr val="90939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85D4D8" id="Retângulo 2" o:spid="_x0000_s1026" style="position:absolute;margin-left:-93.65pt;margin-top:59.75pt;width:622.05pt;height:5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" fillcolor="#909395" stroked="f" strokeweight="1pt"/>
          </w:pict>
        </mc:Fallback>
      </mc:AlternateContent>
    </w:r>
    <w:r w:rsidR="001F1DB8" w:rsidRPr="00D54F26">
      <w:rPr>
        <w:rFonts w:ascii="Microsoft JhengHei" w:eastAsia="Microsoft JhengHei" w:hAnsi="Microsoft JhengHei"/>
        <w:b/>
      </w:rPr>
      <w:t>WWW.INSTITUTODESELECAO.COM.BR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E63A4E" w14:textId="77777777" w:rsidR="00687B7C" w:rsidRDefault="00687B7C" w:rsidP="00556295">
      <w:pPr>
        <w:spacing w:after="0" w:line="240" w:lineRule="auto"/>
      </w:pPr>
      <w:r>
        <w:separator/>
      </w:r>
    </w:p>
  </w:footnote>
  <w:footnote w:type="continuationSeparator" w:id="0">
    <w:p w14:paraId="03E24327" w14:textId="77777777" w:rsidR="00687B7C" w:rsidRDefault="00687B7C" w:rsidP="005562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390A7D" w14:textId="77777777" w:rsidR="00B24446" w:rsidRDefault="00B62BDD" w:rsidP="00B24446">
    <w:pPr>
      <w:pStyle w:val="Cabealho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17FF618" wp14:editId="7510A925">
              <wp:simplePos x="0" y="0"/>
              <wp:positionH relativeFrom="column">
                <wp:posOffset>3460115</wp:posOffset>
              </wp:positionH>
              <wp:positionV relativeFrom="paragraph">
                <wp:posOffset>721360</wp:posOffset>
              </wp:positionV>
              <wp:extent cx="3240000" cy="18000"/>
              <wp:effectExtent l="0" t="0" r="11430" b="7620"/>
              <wp:wrapNone/>
              <wp:docPr id="11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3240000" cy="18000"/>
                      </a:xfrm>
                      <a:prstGeom prst="rect">
                        <a:avLst/>
                      </a:prstGeom>
                      <a:solidFill>
                        <a:srgbClr val="90939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9C04025" id="Retângulo 11" o:spid="_x0000_s1026" style="position:absolute;margin-left:272.45pt;margin-top:56.8pt;width:255.1pt;height:1.4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" fillcolor="#909395" stroked="f" strokeweight="1pt"/>
          </w:pict>
        </mc:Fallback>
      </mc:AlternateContent>
    </w:r>
    <w:r w:rsidR="00B244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B35D3A6" wp14:editId="7B054DA9">
              <wp:simplePos x="0" y="0"/>
              <wp:positionH relativeFrom="column">
                <wp:posOffset>-1186815</wp:posOffset>
              </wp:positionH>
              <wp:positionV relativeFrom="paragraph">
                <wp:posOffset>734060</wp:posOffset>
              </wp:positionV>
              <wp:extent cx="3240000" cy="18000"/>
              <wp:effectExtent l="0" t="0" r="11430" b="7620"/>
              <wp:wrapNone/>
              <wp:docPr id="10" name="Retâ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3240000" cy="18000"/>
                      </a:xfrm>
                      <a:prstGeom prst="rect">
                        <a:avLst/>
                      </a:prstGeom>
                      <a:solidFill>
                        <a:srgbClr val="90939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09F059" id="Retângulo 10" o:spid="_x0000_s1026" style="position:absolute;margin-left:-93.45pt;margin-top:57.8pt;width:255.1pt;height:1.4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" fillcolor="#909395" stroked="f" strokeweight="1pt"/>
          </w:pict>
        </mc:Fallback>
      </mc:AlternateContent>
    </w:r>
    <w:r w:rsidR="00556295">
      <w:rPr>
        <w:noProof/>
        <w:lang w:eastAsia="pt-BR"/>
      </w:rPr>
      <w:drawing>
        <wp:inline distT="0" distB="0" distL="0" distR="0" wp14:anchorId="15813BBE" wp14:editId="19DD9881">
          <wp:extent cx="1106909" cy="900000"/>
          <wp:effectExtent l="0" t="0" r="10795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quivoFinalProjeto_2016060219090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6909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ADB"/>
    <w:rsid w:val="00036C36"/>
    <w:rsid w:val="00127671"/>
    <w:rsid w:val="0013500B"/>
    <w:rsid w:val="001A48E4"/>
    <w:rsid w:val="001E0ADB"/>
    <w:rsid w:val="001F1DB8"/>
    <w:rsid w:val="00227B2C"/>
    <w:rsid w:val="002435AD"/>
    <w:rsid w:val="00250F50"/>
    <w:rsid w:val="00310B6E"/>
    <w:rsid w:val="00374155"/>
    <w:rsid w:val="003B6BB9"/>
    <w:rsid w:val="003F5515"/>
    <w:rsid w:val="004364A5"/>
    <w:rsid w:val="00556295"/>
    <w:rsid w:val="00600AF3"/>
    <w:rsid w:val="00687B7C"/>
    <w:rsid w:val="00782E58"/>
    <w:rsid w:val="007A6E0A"/>
    <w:rsid w:val="009B4A45"/>
    <w:rsid w:val="00AA32B4"/>
    <w:rsid w:val="00B052B6"/>
    <w:rsid w:val="00B24446"/>
    <w:rsid w:val="00B62BDD"/>
    <w:rsid w:val="00BF7BDC"/>
    <w:rsid w:val="00C06453"/>
    <w:rsid w:val="00C51C8F"/>
    <w:rsid w:val="00CB3468"/>
    <w:rsid w:val="00D474C6"/>
    <w:rsid w:val="00D54F26"/>
    <w:rsid w:val="00D86A10"/>
    <w:rsid w:val="00D9239B"/>
    <w:rsid w:val="00DB3A63"/>
    <w:rsid w:val="00E167E2"/>
    <w:rsid w:val="00E97AFD"/>
    <w:rsid w:val="00EE1493"/>
    <w:rsid w:val="00F57F4E"/>
    <w:rsid w:val="00F6792F"/>
    <w:rsid w:val="00F9295F"/>
    <w:rsid w:val="00FB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8FA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474C6"/>
  </w:style>
  <w:style w:type="paragraph" w:styleId="Ttulo1">
    <w:name w:val="heading 1"/>
    <w:basedOn w:val="Normal"/>
    <w:next w:val="Normal"/>
    <w:link w:val="Ttulo1Char"/>
    <w:uiPriority w:val="9"/>
    <w:qFormat/>
    <w:rsid w:val="00D474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474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474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474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474C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474C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474C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474C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474C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56295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56295"/>
  </w:style>
  <w:style w:type="paragraph" w:styleId="Rodap">
    <w:name w:val="footer"/>
    <w:basedOn w:val="Normal"/>
    <w:link w:val="RodapChar"/>
    <w:uiPriority w:val="99"/>
    <w:unhideWhenUsed/>
    <w:rsid w:val="00556295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556295"/>
  </w:style>
  <w:style w:type="character" w:styleId="Hiperlink">
    <w:name w:val="Hyperlink"/>
    <w:basedOn w:val="Fontepargpadro"/>
    <w:uiPriority w:val="99"/>
    <w:unhideWhenUsed/>
    <w:rsid w:val="00556295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D474C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474C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474C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474C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474C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474C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474C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474C6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474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474C6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D474C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474C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474C6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D474C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D474C6"/>
    <w:rPr>
      <w:b/>
      <w:bCs/>
    </w:rPr>
  </w:style>
  <w:style w:type="character" w:styleId="nfase">
    <w:name w:val="Emphasis"/>
    <w:basedOn w:val="Fontepargpadro"/>
    <w:uiPriority w:val="20"/>
    <w:qFormat/>
    <w:rsid w:val="00D474C6"/>
    <w:rPr>
      <w:i/>
      <w:iCs/>
    </w:rPr>
  </w:style>
  <w:style w:type="paragraph" w:styleId="SemEspaamento">
    <w:name w:val="No Spacing"/>
    <w:uiPriority w:val="1"/>
    <w:qFormat/>
    <w:rsid w:val="00D474C6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D474C6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474C6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D474C6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474C6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474C6"/>
    <w:rPr>
      <w:b/>
      <w:bCs/>
      <w:i/>
      <w:iCs/>
      <w:color w:val="5B9BD5" w:themeColor="accent1"/>
    </w:rPr>
  </w:style>
  <w:style w:type="character" w:styleId="nfaseSutil">
    <w:name w:val="Subtle Emphasis"/>
    <w:basedOn w:val="Fontepargpadro"/>
    <w:uiPriority w:val="19"/>
    <w:qFormat/>
    <w:rsid w:val="00D474C6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D474C6"/>
    <w:rPr>
      <w:b/>
      <w:bCs/>
      <w:i/>
      <w:iCs/>
      <w:color w:val="5B9BD5" w:themeColor="accent1"/>
    </w:rPr>
  </w:style>
  <w:style w:type="character" w:styleId="RefernciaSutil">
    <w:name w:val="Subtle Reference"/>
    <w:basedOn w:val="Fontepargpadro"/>
    <w:uiPriority w:val="31"/>
    <w:qFormat/>
    <w:rsid w:val="00D474C6"/>
    <w:rPr>
      <w:smallCaps/>
      <w:color w:val="ED7D31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D474C6"/>
    <w:rPr>
      <w:b/>
      <w:bCs/>
      <w:smallCaps/>
      <w:color w:val="ED7D31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D474C6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474C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diogoazevedo/Library/Group%20Containers/UBF8T346G9.Office/User%20Content.localized/Templates.localized/timbrad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2C1A0B8-0C85-F74F-8302-4E873B594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timbrado.dotx</Template>
  <TotalTime>104</TotalTime>
  <Pages>1</Pages>
  <Words>84</Words>
  <Characters>455</Characters>
  <Application>Microsoft Macintosh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4</cp:revision>
  <cp:lastPrinted>2016-09-01T03:37:00Z</cp:lastPrinted>
  <dcterms:created xsi:type="dcterms:W3CDTF">2017-03-20T11:08:00Z</dcterms:created>
  <dcterms:modified xsi:type="dcterms:W3CDTF">2017-03-20T17:22:00Z</dcterms:modified>
</cp:coreProperties>
</file>